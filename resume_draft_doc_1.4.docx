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584D32" w:rsidP="0023142F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43499FF4A24E4A03874C00B99470FE0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Content>
                <w:r w:rsidR="0023142F">
                  <w:t>Karteek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31F1327F5B974F09BD7D3DA6D7B51D2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Content>
                <w:r w:rsidR="0023142F">
                  <w:t>Manepalli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23"/>
              <w:gridCol w:w="3506"/>
              <w:gridCol w:w="423"/>
            </w:tblGrid>
            <w:tr w:rsidR="00C56268" w:rsidRPr="009D0878" w:rsidTr="00AC2CDB">
              <w:trPr>
                <w:gridAfter w:val="2"/>
                <w:wAfter w:w="3929" w:type="dxa"/>
              </w:trPr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C56268" w:rsidRPr="009D0878" w:rsidRDefault="00C56268" w:rsidP="00932D92">
                  <w:pPr>
                    <w:pStyle w:val="Icons"/>
                  </w:pPr>
                </w:p>
              </w:tc>
            </w:tr>
            <w:tr w:rsidR="00932D92" w:rsidRPr="009D0878" w:rsidTr="00AC2CDB">
              <w:sdt>
                <w:sdtPr>
                  <w:alias w:val="Enter email:"/>
                  <w:tag w:val="Enter email:"/>
                  <w:id w:val="-675184368"/>
                  <w:placeholder>
                    <w:docPart w:val="9B9D5D317CEC4044B11D9E7663D6BAB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56268" w:rsidP="00C56268">
                      <w:pPr>
                        <w:pStyle w:val="ContactInfo"/>
                      </w:pPr>
                      <w:r>
                        <w:t>F</w:t>
                      </w:r>
                      <w:r w:rsidRPr="00C56268">
                        <w:t xml:space="preserve">lat 303, </w:t>
                      </w:r>
                      <w:r>
                        <w:t>K</w:t>
                      </w:r>
                      <w:r w:rsidRPr="00C56268">
                        <w:t xml:space="preserve">rishna </w:t>
                      </w:r>
                      <w:r>
                        <w:t>W</w:t>
                      </w:r>
                      <w:r w:rsidRPr="00C56268">
                        <w:t xml:space="preserve">orld, </w:t>
                      </w:r>
                      <w:r>
                        <w:t>KPHB</w:t>
                      </w:r>
                      <w:r w:rsidRPr="00C56268">
                        <w:t xml:space="preserve"> 6th </w:t>
                      </w:r>
                      <w:r>
                        <w:t>P</w:t>
                      </w:r>
                      <w:r w:rsidRPr="00C56268">
                        <w:t xml:space="preserve">hase, </w:t>
                      </w:r>
                      <w:r>
                        <w:t>H</w:t>
                      </w:r>
                      <w:r w:rsidRPr="00C56268">
                        <w:t xml:space="preserve">yderabad, </w:t>
                      </w:r>
                      <w:r>
                        <w:t>I</w:t>
                      </w:r>
                      <w:r w:rsidRPr="00C56268">
                        <w:t>ndia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584D32" w:rsidP="00932D92">
                  <w:pPr>
                    <w:pStyle w:val="Icons"/>
                  </w:pPr>
                  <w:r w:rsidRPr="00584D32">
                    <w:rPr>
                      <w:noProof/>
                      <w:lang w:val="ro-RO" w:eastAsia="ro-RO"/>
                    </w:rPr>
                  </w:r>
                  <w:r w:rsidRPr="00584D32">
                    <w:rPr>
                      <w:noProof/>
                      <w:lang w:val="ro-RO" w:eastAsia="ro-RO"/>
                    </w:rPr>
                    <w:pict>
                      <v:shape id="Address icon" o:spid="_x0000_s1028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+0YA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OB4L7RgDgAAdk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AC2CDB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9D55DCEF8682480E8BB042268D7B293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56268" w:rsidP="00C56268">
                      <w:pPr>
                        <w:pStyle w:val="ContactInfo"/>
                      </w:pPr>
                      <w:r w:rsidRPr="00C56268">
                        <w:t>+</w:t>
                      </w:r>
                      <w:r w:rsidR="00044C73">
                        <w:t>91-</w:t>
                      </w:r>
                      <w:r w:rsidRPr="00C56268">
                        <w:t>9885952358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584D32" w:rsidP="00932D92">
                  <w:pPr>
                    <w:pStyle w:val="Icons"/>
                  </w:pPr>
                  <w:r w:rsidRPr="00584D32">
                    <w:rPr>
                      <w:noProof/>
                      <w:lang w:val="ro-RO" w:eastAsia="ro-RO"/>
                    </w:rPr>
                  </w:r>
                  <w:r w:rsidRPr="00584D32">
                    <w:rPr>
                      <w:noProof/>
                      <w:lang w:val="ro-RO" w:eastAsia="ro-RO"/>
                    </w:rPr>
                    <w:pict>
                      <v:shape id="Telephone icon" o:spid="_x0000_s1027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vVsA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AC2CDB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2FA3C632BD04455C80D700A37D5C8C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:text w:multiLine="1"/>
                </w:sdtPr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56268" w:rsidP="00932D92">
                      <w:pPr>
                        <w:pStyle w:val="ContactInfo"/>
                      </w:pPr>
                      <w:r w:rsidRPr="00C56268">
                        <w:t>nagainreallife@outlook.com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584D32" w:rsidP="00932D92">
                  <w:pPr>
                    <w:pStyle w:val="Icons"/>
                  </w:pPr>
                  <w:r w:rsidRPr="00584D32">
                    <w:rPr>
                      <w:noProof/>
                      <w:lang w:val="ro-RO" w:eastAsia="ro-RO"/>
                    </w:rPr>
                  </w:r>
                  <w:r w:rsidRPr="00584D32">
                    <w:rPr>
                      <w:noProof/>
                      <w:lang w:val="ro-RO" w:eastAsia="ro-RO"/>
                    </w:rPr>
                    <w:pict>
                      <v:shape id="Freeform 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02311B" w:rsidRDefault="00B83D88">
      <w:r>
        <w:t>A solution focused and technically competent with proven skills and</w:t>
      </w:r>
      <w:r w:rsidR="00043F84">
        <w:t xml:space="preserve"> more than </w:t>
      </w:r>
      <w:r w:rsidR="0002311B">
        <w:t>5</w:t>
      </w:r>
      <w:r>
        <w:t xml:space="preserve"> years of overall experience. </w:t>
      </w:r>
      <w:r w:rsidR="007203B9">
        <w:t>Very e</w:t>
      </w:r>
      <w:r w:rsidR="00E904A0">
        <w:t>xperienced in DevOps, AWS Cloud, Linux administration, Windows Serve</w:t>
      </w:r>
      <w:r w:rsidR="00BC67EC">
        <w:t>r</w:t>
      </w:r>
      <w:r w:rsidR="00E904A0">
        <w:t xml:space="preserve">, </w:t>
      </w:r>
      <w:r w:rsidR="00BC67EC">
        <w:t>Docker, Jenkins</w:t>
      </w:r>
      <w:r w:rsidR="00E904A0">
        <w:t xml:space="preserve">, </w:t>
      </w:r>
      <w:r w:rsidR="00BC67EC">
        <w:t>Kubernetes, Ansible, Bamboo, Vagrant, Nagios,</w:t>
      </w:r>
      <w:r w:rsidR="0004227D">
        <w:t xml:space="preserve"> Maven</w:t>
      </w:r>
      <w:r w:rsidR="000B7159">
        <w:t>,</w:t>
      </w:r>
      <w:r w:rsidR="00E904A0">
        <w:t xml:space="preserve">enterprise applications, </w:t>
      </w:r>
      <w:r w:rsidR="006B51B4">
        <w:t xml:space="preserve">desktop </w:t>
      </w:r>
      <w:r w:rsidR="00E904A0">
        <w:t>services, database</w:t>
      </w:r>
      <w:r w:rsidR="007203B9">
        <w:t xml:space="preserve"> and</w:t>
      </w:r>
      <w:r w:rsidR="00E904A0">
        <w:t xml:space="preserve"> networking. </w:t>
      </w:r>
    </w:p>
    <w:p w:rsidR="00C43D65" w:rsidRDefault="00E904A0">
      <w:r>
        <w:t>Commi</w:t>
      </w:r>
      <w:r w:rsidR="00043F84">
        <w:t>t</w:t>
      </w:r>
      <w:r>
        <w:t xml:space="preserve">ted professional, highly organized, capable to work on multiple tasks, work under pressure and </w:t>
      </w:r>
      <w:r w:rsidR="007203B9">
        <w:t>performance-oriented</w:t>
      </w:r>
      <w:r>
        <w:t>.</w:t>
      </w:r>
      <w:r w:rsidR="00043F84">
        <w:t xml:space="preserve"> Enjoys being part of a team, motivated, eager to connect with others in a collaborative environment.</w:t>
      </w:r>
    </w:p>
    <w:p w:rsidR="00AD13CB" w:rsidRDefault="000507E1" w:rsidP="00AD13CB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BC67EC" w:rsidRDefault="00BC67EC" w:rsidP="0004227D">
            <w:pPr>
              <w:pStyle w:val="ListBullet"/>
              <w:numPr>
                <w:ilvl w:val="0"/>
                <w:numId w:val="4"/>
              </w:numPr>
            </w:pPr>
            <w:r>
              <w:t>Managed servers on the Amazon Web Services platform (EC2 instances, S3, DNS, RDS, EBS, EFS, Autoscaling, ELB, IAM, VPC), creating security groups, upload data, cloud formation, cloud trail, cloud watch</w:t>
            </w:r>
            <w:r w:rsidR="00BB1DDE">
              <w:t>, backups</w:t>
            </w:r>
          </w:p>
          <w:p w:rsidR="00937858" w:rsidRDefault="00937858" w:rsidP="0004227D">
            <w:pPr>
              <w:pStyle w:val="ListBullet"/>
              <w:numPr>
                <w:ilvl w:val="0"/>
                <w:numId w:val="4"/>
              </w:numPr>
            </w:pPr>
            <w:r>
              <w:t>Implemented Devops practices in an Agile Scum environment.</w:t>
            </w:r>
          </w:p>
          <w:p w:rsidR="007704EF" w:rsidRDefault="007704EF" w:rsidP="0004227D">
            <w:pPr>
              <w:pStyle w:val="ListBullet"/>
              <w:numPr>
                <w:ilvl w:val="0"/>
                <w:numId w:val="4"/>
              </w:numPr>
            </w:pPr>
            <w:r>
              <w:t>Having very good experience with AWS migration and deployment, assigned roles, managed AWS users, groups and permissions to use AWS resources</w:t>
            </w:r>
          </w:p>
          <w:p w:rsidR="00F765AF" w:rsidRDefault="00F765AF" w:rsidP="0004227D">
            <w:pPr>
              <w:pStyle w:val="ListBullet"/>
              <w:numPr>
                <w:ilvl w:val="0"/>
                <w:numId w:val="4"/>
              </w:numPr>
            </w:pPr>
            <w:r>
              <w:t>Worked on multiple AWS instances, being oriented to design cost effective strategies</w:t>
            </w:r>
          </w:p>
          <w:p w:rsidR="00B50412" w:rsidRDefault="00B50412" w:rsidP="0004227D">
            <w:pPr>
              <w:pStyle w:val="ListBullet"/>
              <w:numPr>
                <w:ilvl w:val="0"/>
                <w:numId w:val="4"/>
              </w:numPr>
            </w:pPr>
            <w:r>
              <w:t>Having very good Linux working experience</w:t>
            </w:r>
          </w:p>
          <w:p w:rsidR="00B50412" w:rsidRDefault="00B50412" w:rsidP="0004227D">
            <w:pPr>
              <w:pStyle w:val="ListBullet"/>
              <w:numPr>
                <w:ilvl w:val="0"/>
                <w:numId w:val="4"/>
              </w:numPr>
            </w:pPr>
            <w:r>
              <w:t>Manage Git workflows, creating branches, tags, branch locking, user permissions, force build, create different patches, merging strategies, troubleshooting daily problems, handle merge conflicts, reviewing pull requests</w:t>
            </w:r>
            <w:r w:rsidR="00646922">
              <w:t>, code management</w:t>
            </w:r>
          </w:p>
          <w:p w:rsidR="00B50412" w:rsidRDefault="00B50412" w:rsidP="0004227D">
            <w:pPr>
              <w:pStyle w:val="ListBullet"/>
              <w:numPr>
                <w:ilvl w:val="0"/>
                <w:numId w:val="4"/>
              </w:numPr>
            </w:pPr>
            <w:r w:rsidRPr="00B50412">
              <w:t>Creat</w:t>
            </w:r>
            <w:r>
              <w:t>ed</w:t>
            </w:r>
            <w:r w:rsidRPr="00B50412">
              <w:t xml:space="preserve"> Build/Deploy Plans in Jenkins and Bamboo</w:t>
            </w:r>
          </w:p>
          <w:p w:rsidR="00913C4B" w:rsidRDefault="00913C4B" w:rsidP="0004227D">
            <w:pPr>
              <w:pStyle w:val="ListBullet"/>
              <w:numPr>
                <w:ilvl w:val="0"/>
                <w:numId w:val="4"/>
              </w:numPr>
            </w:pPr>
            <w:r>
              <w:t>Created and maintained CI/CD</w:t>
            </w:r>
            <w:r w:rsidR="002539A2">
              <w:t>/CT</w:t>
            </w:r>
            <w:r>
              <w:t xml:space="preserve"> pipelines</w:t>
            </w:r>
            <w:r w:rsidR="002539A2">
              <w:t xml:space="preserve"> which combine can achieve quality and velocity</w:t>
            </w:r>
            <w:r>
              <w:t>, deploy plans in Jenkins</w:t>
            </w:r>
            <w:r w:rsidR="00111528">
              <w:t>, used version control tools and automation server</w:t>
            </w:r>
          </w:p>
          <w:p w:rsidR="00937858" w:rsidRDefault="00937858" w:rsidP="00937858">
            <w:pPr>
              <w:pStyle w:val="ListBullet"/>
              <w:numPr>
                <w:ilvl w:val="0"/>
                <w:numId w:val="4"/>
              </w:numPr>
            </w:pPr>
            <w:r>
              <w:t xml:space="preserve">Implemented distributed Jenkins build using Master-Slave </w:t>
            </w:r>
          </w:p>
          <w:p w:rsidR="00937858" w:rsidRDefault="00937858" w:rsidP="00937858">
            <w:pPr>
              <w:pStyle w:val="ListBullet"/>
              <w:numPr>
                <w:ilvl w:val="0"/>
                <w:numId w:val="4"/>
              </w:numPr>
            </w:pPr>
            <w:r>
              <w:t>Well versed in implementing Multi Branch Pipeline in Jenkins.</w:t>
            </w:r>
          </w:p>
          <w:p w:rsidR="00111528" w:rsidRDefault="00111528" w:rsidP="0004227D">
            <w:pPr>
              <w:pStyle w:val="ListBullet"/>
              <w:numPr>
                <w:ilvl w:val="0"/>
                <w:numId w:val="4"/>
              </w:numPr>
            </w:pPr>
            <w:r>
              <w:t xml:space="preserve">Reduced the gap between developers and IT </w:t>
            </w:r>
            <w:r>
              <w:lastRenderedPageBreak/>
              <w:t>Ops, improved products and customer experiences during all cycles (development, testing, deployment) by developing automated and suitable CI/CD pipelines that pe</w:t>
            </w:r>
            <w:r w:rsidR="00651C6F">
              <w:t>r</w:t>
            </w:r>
            <w:r>
              <w:t>formed</w:t>
            </w:r>
          </w:p>
          <w:p w:rsidR="00913C4B" w:rsidRDefault="00B01997" w:rsidP="0004227D">
            <w:pPr>
              <w:pStyle w:val="ListBullet"/>
              <w:numPr>
                <w:ilvl w:val="0"/>
                <w:numId w:val="4"/>
              </w:numPr>
            </w:pPr>
            <w:r>
              <w:t>Good knowledge of</w:t>
            </w:r>
            <w:r w:rsidR="00913C4B">
              <w:t xml:space="preserve"> Kubernetes, clustering and </w:t>
            </w:r>
            <w:r>
              <w:t>Google Cloud</w:t>
            </w:r>
            <w:r w:rsidR="000C6C33">
              <w:t>, managed private cloud using Kubernetes that supports DEV, TEST and PROD environments</w:t>
            </w:r>
          </w:p>
          <w:p w:rsidR="00937858" w:rsidRDefault="00937858" w:rsidP="00937858">
            <w:pPr>
              <w:pStyle w:val="ListBullet"/>
              <w:numPr>
                <w:ilvl w:val="0"/>
                <w:numId w:val="4"/>
              </w:numPr>
            </w:pPr>
            <w:r>
              <w:t>Extensively used docker compose for creating the required environemt.</w:t>
            </w:r>
          </w:p>
          <w:p w:rsidR="00937858" w:rsidRDefault="00937858" w:rsidP="00937858">
            <w:pPr>
              <w:pStyle w:val="ListBullet"/>
              <w:numPr>
                <w:ilvl w:val="0"/>
                <w:numId w:val="4"/>
              </w:numPr>
            </w:pPr>
            <w:r>
              <w:t>Setup docker private registry on our local servers to store docker images.</w:t>
            </w:r>
          </w:p>
          <w:p w:rsidR="00937858" w:rsidRDefault="00937858" w:rsidP="00937858">
            <w:pPr>
              <w:pStyle w:val="ListBullet"/>
              <w:numPr>
                <w:ilvl w:val="0"/>
                <w:numId w:val="4"/>
              </w:numPr>
            </w:pPr>
            <w:r>
              <w:t>Good understanding of Dockerfile for creating customized docker images.</w:t>
            </w:r>
          </w:p>
          <w:p w:rsidR="00937858" w:rsidRDefault="00937858" w:rsidP="00937858">
            <w:pPr>
              <w:pStyle w:val="ListBullet"/>
              <w:numPr>
                <w:ilvl w:val="0"/>
                <w:numId w:val="4"/>
              </w:numPr>
            </w:pPr>
            <w:r>
              <w:t>Performed container orchestration using docker swarm and Kubernetes.</w:t>
            </w:r>
          </w:p>
          <w:p w:rsidR="00937858" w:rsidRDefault="00937858" w:rsidP="00937858">
            <w:pPr>
              <w:pStyle w:val="ListBullet"/>
              <w:numPr>
                <w:ilvl w:val="0"/>
                <w:numId w:val="4"/>
              </w:numPr>
            </w:pPr>
            <w:r>
              <w:t>Implementing Load Balancing,Hight availability,scalling,Disaster recovery on containers running in Prod environment using both Kubernetes and Docker Swarm.</w:t>
            </w:r>
          </w:p>
          <w:p w:rsidR="00EB3454" w:rsidRDefault="00913C4B" w:rsidP="007704EF">
            <w:pPr>
              <w:pStyle w:val="ListBullet"/>
              <w:numPr>
                <w:ilvl w:val="0"/>
                <w:numId w:val="4"/>
              </w:numPr>
            </w:pPr>
            <w:r>
              <w:t>Very good experience in using Ansible as a configuration management tool, automated the front-ends into highly scalable and consistent infrastructure</w:t>
            </w:r>
          </w:p>
          <w:p w:rsidR="007704EF" w:rsidRDefault="007704EF" w:rsidP="006B51B4">
            <w:pPr>
              <w:pStyle w:val="ListBullet"/>
              <w:numPr>
                <w:ilvl w:val="0"/>
                <w:numId w:val="4"/>
              </w:numPr>
            </w:pPr>
            <w:r>
              <w:t>Built Docker images from Docker files and integrated Jenkins with Docker to push the images to the Docker’s hub</w:t>
            </w:r>
            <w:r w:rsidR="002B5CE4">
              <w:t>, used PowerShell scripts to test different systems</w:t>
            </w:r>
          </w:p>
          <w:p w:rsidR="00EF5E8A" w:rsidRDefault="00EF5E8A" w:rsidP="006B51B4">
            <w:pPr>
              <w:pStyle w:val="ListBullet"/>
              <w:numPr>
                <w:ilvl w:val="0"/>
                <w:numId w:val="4"/>
              </w:numPr>
            </w:pPr>
            <w:r>
              <w:t>Having good experience with Visual Studio Online (VSO) Git Hub, being able to provide a productive environment for teams to work effectively on software projects of all shapes and sizes</w:t>
            </w:r>
          </w:p>
          <w:p w:rsidR="00EA4127" w:rsidRPr="004937AE" w:rsidRDefault="00EA4127" w:rsidP="00651C6F">
            <w:pPr>
              <w:pStyle w:val="ListBullet"/>
              <w:numPr>
                <w:ilvl w:val="0"/>
                <w:numId w:val="4"/>
              </w:numPr>
            </w:pPr>
            <w:r>
              <w:t>Familiar with Python executions and automated processes, deployed updates and fixes which approved me as a Level 2 Technical Support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937858" w:rsidRDefault="00937858" w:rsidP="007704EF">
            <w:pPr>
              <w:pStyle w:val="ListBullet"/>
              <w:numPr>
                <w:ilvl w:val="0"/>
                <w:numId w:val="4"/>
              </w:numPr>
            </w:pPr>
            <w:bookmarkStart w:id="0" w:name="_Hlk19047756"/>
            <w:r>
              <w:lastRenderedPageBreak/>
              <w:t>Created Python Scripts for automating the day to day tasks of Jenkins and Docker.</w:t>
            </w:r>
          </w:p>
          <w:p w:rsidR="00651C6F" w:rsidRDefault="00651C6F" w:rsidP="007704EF">
            <w:pPr>
              <w:pStyle w:val="ListBullet"/>
              <w:numPr>
                <w:ilvl w:val="0"/>
                <w:numId w:val="4"/>
              </w:numPr>
            </w:pPr>
            <w:r>
              <w:t>Developed tools which improve delivery services, reduce errors and facilitates integrations with the back-end system</w:t>
            </w:r>
          </w:p>
          <w:p w:rsidR="006B51B4" w:rsidRDefault="006B51B4" w:rsidP="007704EF">
            <w:pPr>
              <w:pStyle w:val="ListBullet"/>
              <w:numPr>
                <w:ilvl w:val="0"/>
                <w:numId w:val="4"/>
              </w:numPr>
            </w:pPr>
            <w:r>
              <w:t xml:space="preserve">Design and deploy technical solutions to support customers and their business strategies by following DevOps best practices </w:t>
            </w:r>
          </w:p>
          <w:p w:rsidR="005A6BC5" w:rsidRDefault="005A6BC5" w:rsidP="007704EF">
            <w:pPr>
              <w:pStyle w:val="ListBullet"/>
              <w:numPr>
                <w:ilvl w:val="0"/>
                <w:numId w:val="4"/>
              </w:numPr>
            </w:pPr>
            <w:r>
              <w:t>Maintained SCM build management plans</w:t>
            </w:r>
          </w:p>
          <w:p w:rsidR="005A6BC5" w:rsidRDefault="005A6BC5" w:rsidP="007704EF">
            <w:pPr>
              <w:pStyle w:val="ListBullet"/>
              <w:numPr>
                <w:ilvl w:val="0"/>
                <w:numId w:val="4"/>
              </w:numPr>
            </w:pPr>
            <w:r>
              <w:t>Created and managed automated tests which can be plugged in DevOps framework</w:t>
            </w:r>
          </w:p>
          <w:p w:rsidR="007704EF" w:rsidRDefault="007704EF" w:rsidP="007704EF">
            <w:pPr>
              <w:pStyle w:val="ListBullet"/>
              <w:numPr>
                <w:ilvl w:val="0"/>
                <w:numId w:val="4"/>
              </w:numPr>
            </w:pPr>
            <w:r>
              <w:t>Successfully interacted with engineering teams to setup Continuous Delivery environment using Docker and Vagrant, improved and contributed to deployment</w:t>
            </w:r>
            <w:r w:rsidR="00C41308">
              <w:t>, build</w:t>
            </w:r>
            <w:r>
              <w:t xml:space="preserve"> and release processes</w:t>
            </w:r>
            <w:bookmarkEnd w:id="0"/>
          </w:p>
          <w:p w:rsidR="005A6BC5" w:rsidRDefault="0004227D" w:rsidP="005A6BC5">
            <w:pPr>
              <w:pStyle w:val="ListBullet"/>
              <w:numPr>
                <w:ilvl w:val="0"/>
                <w:numId w:val="4"/>
              </w:numPr>
            </w:pPr>
            <w:r>
              <w:t>Managed and monitor the server and network infrastructure using Nagios</w:t>
            </w:r>
          </w:p>
          <w:p w:rsidR="005A6BC5" w:rsidRDefault="005A6BC5" w:rsidP="0004227D">
            <w:pPr>
              <w:pStyle w:val="ListBullet"/>
              <w:numPr>
                <w:ilvl w:val="0"/>
                <w:numId w:val="4"/>
              </w:numPr>
            </w:pPr>
            <w:r>
              <w:t>Built scripts to improve performance, created packages and scheduled builds via pipelines</w:t>
            </w:r>
          </w:p>
          <w:p w:rsidR="0004227D" w:rsidRDefault="0004227D" w:rsidP="0004227D">
            <w:pPr>
              <w:pStyle w:val="ListBullet"/>
              <w:numPr>
                <w:ilvl w:val="0"/>
                <w:numId w:val="4"/>
              </w:numPr>
            </w:pPr>
            <w:r>
              <w:t>Good knowledge of using Maven, managing builds and troubleshooting build issues</w:t>
            </w:r>
          </w:p>
          <w:p w:rsidR="0004227D" w:rsidRDefault="0004227D" w:rsidP="0004227D">
            <w:pPr>
              <w:pStyle w:val="ListBullet"/>
              <w:numPr>
                <w:ilvl w:val="0"/>
                <w:numId w:val="4"/>
              </w:numPr>
            </w:pPr>
            <w:r>
              <w:t>Test and deploy software updates and security patches to servers, applications and workstations</w:t>
            </w:r>
          </w:p>
          <w:p w:rsidR="0004227D" w:rsidRDefault="0004227D" w:rsidP="0004227D">
            <w:pPr>
              <w:pStyle w:val="ListBullet"/>
              <w:numPr>
                <w:ilvl w:val="0"/>
                <w:numId w:val="4"/>
              </w:numPr>
            </w:pPr>
            <w:r>
              <w:t>Monitor and manage all installed systems and infrastructure (security, firewalls, printers, licenses)</w:t>
            </w:r>
          </w:p>
          <w:p w:rsidR="005B1D68" w:rsidRDefault="00A22A45" w:rsidP="0004227D">
            <w:pPr>
              <w:pStyle w:val="ListBullet"/>
              <w:numPr>
                <w:ilvl w:val="0"/>
                <w:numId w:val="4"/>
              </w:numPr>
            </w:pPr>
            <w:r>
              <w:lastRenderedPageBreak/>
              <w:t>Having very good knowledge of Agile, process incidents and management</w:t>
            </w:r>
          </w:p>
          <w:p w:rsidR="00752315" w:rsidRDefault="00BA772A" w:rsidP="0004227D">
            <w:pPr>
              <w:pStyle w:val="ListBullet"/>
              <w:numPr>
                <w:ilvl w:val="0"/>
                <w:numId w:val="4"/>
              </w:numPr>
            </w:pPr>
            <w:r>
              <w:t>Monitored performance and ensured an overall stability over the whole platform and applications</w:t>
            </w:r>
          </w:p>
          <w:p w:rsidR="009F352E" w:rsidRDefault="009F352E" w:rsidP="009F352E">
            <w:pPr>
              <w:pStyle w:val="ListBullet"/>
              <w:numPr>
                <w:ilvl w:val="0"/>
                <w:numId w:val="4"/>
              </w:numPr>
            </w:pPr>
            <w:r>
              <w:t>Good knowledge of OS related issues and programming concepts</w:t>
            </w:r>
          </w:p>
          <w:p w:rsidR="001F3080" w:rsidRDefault="001F3080" w:rsidP="0004227D">
            <w:pPr>
              <w:pStyle w:val="ListBullet"/>
              <w:numPr>
                <w:ilvl w:val="0"/>
                <w:numId w:val="4"/>
              </w:numPr>
            </w:pPr>
            <w:r>
              <w:t>Experienced in administrating Windows Server 2012</w:t>
            </w:r>
          </w:p>
          <w:p w:rsidR="005C4C8B" w:rsidRDefault="005C4C8B" w:rsidP="0004227D">
            <w:pPr>
              <w:pStyle w:val="ListBullet"/>
              <w:numPr>
                <w:ilvl w:val="0"/>
                <w:numId w:val="4"/>
              </w:numPr>
            </w:pPr>
            <w:r>
              <w:t>Ability to learn quickly and deliver results in a short period</w:t>
            </w:r>
            <w:r w:rsidR="00F10CA7">
              <w:t xml:space="preserve"> of time</w:t>
            </w:r>
          </w:p>
          <w:p w:rsidR="00B63C7C" w:rsidRDefault="00B63C7C" w:rsidP="0004227D">
            <w:pPr>
              <w:pStyle w:val="ListBullet"/>
              <w:numPr>
                <w:ilvl w:val="0"/>
                <w:numId w:val="4"/>
              </w:numPr>
            </w:pPr>
            <w:r>
              <w:t>Very good experience with build and release management for all types of projects</w:t>
            </w:r>
          </w:p>
          <w:p w:rsidR="000507E1" w:rsidRDefault="00356DAD" w:rsidP="009F352E">
            <w:pPr>
              <w:pStyle w:val="ListBullet"/>
              <w:numPr>
                <w:ilvl w:val="0"/>
                <w:numId w:val="4"/>
              </w:numPr>
            </w:pPr>
            <w:r>
              <w:t>Good knowledge of development life cycle methods</w:t>
            </w:r>
          </w:p>
          <w:p w:rsidR="00646922" w:rsidRPr="004937AE" w:rsidRDefault="00646922" w:rsidP="009F352E">
            <w:pPr>
              <w:pStyle w:val="ListBullet"/>
              <w:numPr>
                <w:ilvl w:val="0"/>
                <w:numId w:val="4"/>
              </w:numPr>
            </w:pPr>
            <w:r>
              <w:t xml:space="preserve">A very good working experience with SQL databases, </w:t>
            </w:r>
            <w:r w:rsidR="00531C5B">
              <w:t>solution-oriented engineer</w:t>
            </w:r>
          </w:p>
        </w:tc>
      </w:tr>
    </w:tbl>
    <w:p w:rsidR="005B1D68" w:rsidRDefault="00584D32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6AE183E038244001B1D0D62EDEF9D331"/>
          </w:placeholder>
          <w:temporary/>
          <w:showingPlcHdr/>
        </w:sdtPr>
        <w:sdtContent>
          <w:r w:rsidR="004937AE" w:rsidRPr="00AD3FD8">
            <w:t>Experience</w:t>
          </w:r>
        </w:sdtContent>
      </w:sdt>
    </w:p>
    <w:p w:rsidR="0023705D" w:rsidRPr="00D413F9" w:rsidRDefault="000B7159" w:rsidP="00D413F9">
      <w:pPr>
        <w:pStyle w:val="Heading3"/>
      </w:pPr>
      <w:r>
        <w:t>AUGUST 2018</w:t>
      </w:r>
      <w:r w:rsidR="00D413F9" w:rsidRPr="00D413F9">
        <w:t xml:space="preserve"> –</w:t>
      </w:r>
      <w:r>
        <w:t>APRIL 2019</w:t>
      </w:r>
    </w:p>
    <w:p w:rsidR="0023705D" w:rsidRPr="00513EFC" w:rsidRDefault="000B7159" w:rsidP="00513EFC">
      <w:pPr>
        <w:pStyle w:val="Heading2"/>
      </w:pPr>
      <w:r>
        <w:t>DevOps Engineer</w:t>
      </w:r>
      <w:r w:rsidR="0095272C">
        <w:t>/</w:t>
      </w:r>
      <w:r>
        <w:rPr>
          <w:rStyle w:val="Emphasis"/>
        </w:rPr>
        <w:t>LPS, Auckland</w:t>
      </w:r>
    </w:p>
    <w:p w:rsidR="005B146A" w:rsidRDefault="0002311B" w:rsidP="00D413F9">
      <w:r>
        <w:t>M</w:t>
      </w:r>
      <w:r w:rsidR="00E67DC9">
        <w:t>anaged servers on the Amazon Web Services platform,</w:t>
      </w:r>
      <w:r w:rsidR="005B146A">
        <w:t xml:space="preserve"> worked </w:t>
      </w:r>
      <w:r w:rsidR="006E2157">
        <w:t>with</w:t>
      </w:r>
      <w:r w:rsidR="005B146A">
        <w:t xml:space="preserve"> Azure and designed, developed and maintained CI/CD pipelines within projects. </w:t>
      </w:r>
    </w:p>
    <w:p w:rsidR="00831A2E" w:rsidRDefault="005B146A" w:rsidP="00D413F9">
      <w:r>
        <w:t xml:space="preserve">Also, worked in a cross-functional team which </w:t>
      </w:r>
      <w:r w:rsidR="00B06214">
        <w:t>performed</w:t>
      </w:r>
      <w:r>
        <w:t xml:space="preserve"> in an Agile environment, monitoring issues while maintaining a solid source control habit.</w:t>
      </w:r>
    </w:p>
    <w:p w:rsidR="00900A27" w:rsidRDefault="00831A2E" w:rsidP="00D413F9">
      <w:r>
        <w:t>Converted environments running on VMware to Docker Containers.</w:t>
      </w:r>
    </w:p>
    <w:p w:rsidR="00E96232" w:rsidRDefault="00900A27" w:rsidP="00D413F9">
      <w:r>
        <w:lastRenderedPageBreak/>
        <w:t>Created Dev,QA and Prod environments using docker containers.</w:t>
      </w:r>
      <w:r w:rsidR="005B146A">
        <w:t xml:space="preserve"> </w:t>
      </w:r>
    </w:p>
    <w:p w:rsidR="00D413F9" w:rsidRDefault="0002311B" w:rsidP="00D413F9">
      <w:r>
        <w:t>I</w:t>
      </w:r>
      <w:r w:rsidR="005B146A">
        <w:t>nvolved in all stages and contributed to maintain a secure and viable environment.</w:t>
      </w:r>
    </w:p>
    <w:p w:rsidR="00AB7640" w:rsidRPr="00D413F9" w:rsidRDefault="00AB7640" w:rsidP="00D413F9">
      <w:r>
        <w:t>Remotely managed the servers through Ansible</w:t>
      </w:r>
    </w:p>
    <w:p w:rsidR="00D413F9" w:rsidRPr="00D413F9" w:rsidRDefault="00E96232" w:rsidP="00D413F9">
      <w:pPr>
        <w:pStyle w:val="Heading3"/>
      </w:pPr>
      <w:r>
        <w:t>JANUARY 2018</w:t>
      </w:r>
      <w:r w:rsidR="00D413F9" w:rsidRPr="00D413F9">
        <w:t xml:space="preserve"> –</w:t>
      </w:r>
      <w:r>
        <w:t>AUGUST 2018</w:t>
      </w:r>
    </w:p>
    <w:p w:rsidR="00D413F9" w:rsidRPr="00513EFC" w:rsidRDefault="00E96232" w:rsidP="00513EFC">
      <w:pPr>
        <w:pStyle w:val="Heading2"/>
      </w:pPr>
      <w:r>
        <w:t>DevOps Engineer</w:t>
      </w:r>
      <w:r w:rsidR="0095272C">
        <w:t>/</w:t>
      </w:r>
      <w:r w:rsidR="007D7E86">
        <w:rPr>
          <w:rStyle w:val="Emphasis"/>
        </w:rPr>
        <w:t xml:space="preserve">Robert Walters, </w:t>
      </w:r>
      <w:r w:rsidR="00451E18">
        <w:rPr>
          <w:rStyle w:val="Emphasis"/>
        </w:rPr>
        <w:t>Wellington</w:t>
      </w:r>
    </w:p>
    <w:p w:rsidR="00D413F9" w:rsidRDefault="0002311B" w:rsidP="00D413F9">
      <w:r>
        <w:t>Worked</w:t>
      </w:r>
      <w:r w:rsidR="00B06214">
        <w:t>for</w:t>
      </w:r>
      <w:r w:rsidR="001845EA">
        <w:t xml:space="preserve"> a Financial Industry Leader company, within a talented DevOps team. </w:t>
      </w:r>
      <w:r>
        <w:t>A</w:t>
      </w:r>
      <w:r w:rsidR="001845EA">
        <w:t xml:space="preserve">dministrated Linux-based servers, designed, coded, tested and documented continuous delivery pipelines, implemented changes based on requests, deployment activities and scripting using Jenkins, Nutanix, Chef, Ruby and Git.  </w:t>
      </w:r>
    </w:p>
    <w:p w:rsidR="001845EA" w:rsidRPr="00D413F9" w:rsidRDefault="001845EA" w:rsidP="001845EA">
      <w:pPr>
        <w:pStyle w:val="Heading3"/>
      </w:pPr>
      <w:r>
        <w:t>OCTOBER 2016</w:t>
      </w:r>
      <w:r w:rsidRPr="00D413F9">
        <w:t xml:space="preserve"> –</w:t>
      </w:r>
      <w:r>
        <w:t xml:space="preserve"> NOVEMBER 2017</w:t>
      </w:r>
    </w:p>
    <w:p w:rsidR="001845EA" w:rsidRPr="00513EFC" w:rsidRDefault="004F6EAC" w:rsidP="001845EA">
      <w:pPr>
        <w:pStyle w:val="Heading2"/>
      </w:pPr>
      <w:r>
        <w:t>System/Cloud Engineer</w:t>
      </w:r>
      <w:r w:rsidR="001845EA">
        <w:t xml:space="preserve"> /</w:t>
      </w:r>
      <w:r>
        <w:rPr>
          <w:rStyle w:val="Emphasis"/>
        </w:rPr>
        <w:t>SpeakData</w:t>
      </w:r>
      <w:r w:rsidR="001845EA">
        <w:rPr>
          <w:rStyle w:val="Emphasis"/>
        </w:rPr>
        <w:t xml:space="preserve">, </w:t>
      </w:r>
      <w:r>
        <w:rPr>
          <w:rStyle w:val="Emphasis"/>
        </w:rPr>
        <w:t>Auckland</w:t>
      </w:r>
    </w:p>
    <w:p w:rsidR="001845EA" w:rsidRDefault="004F6EAC" w:rsidP="001845EA">
      <w:r>
        <w:t>Work</w:t>
      </w:r>
      <w:r w:rsidR="00D223CD">
        <w:t>ed</w:t>
      </w:r>
      <w:r>
        <w:t xml:space="preserve"> with AWS technologies inside a wonderful team like SpeakData. Als</w:t>
      </w:r>
      <w:r w:rsidR="00D223CD">
        <w:t>o</w:t>
      </w:r>
      <w:r>
        <w:t xml:space="preserve"> administrated Linux servers based on RedHat and Debian, Windows operating systems, handled databases administration tasks and managed the technical infrastructure for client and internal teams. </w:t>
      </w:r>
    </w:p>
    <w:p w:rsidR="004F6EAC" w:rsidRDefault="00D223CD" w:rsidP="001845EA">
      <w:r>
        <w:t>M</w:t>
      </w:r>
      <w:r w:rsidR="004F6EAC">
        <w:t xml:space="preserve">otivated </w:t>
      </w:r>
      <w:r>
        <w:t>by cyber security challenges</w:t>
      </w:r>
      <w:r w:rsidR="004F6EAC">
        <w:t xml:space="preserve"> which felt like working in a rewarding environment with awesome opportunities to </w:t>
      </w:r>
      <w:r w:rsidR="00BF28A1">
        <w:t>use</w:t>
      </w:r>
      <w:r w:rsidR="004F6EAC">
        <w:t xml:space="preserve"> a lot of leading technologies. </w:t>
      </w:r>
    </w:p>
    <w:p w:rsidR="004F6EAC" w:rsidRDefault="00D223CD" w:rsidP="001845EA">
      <w:r>
        <w:t>Pleased clients by</w:t>
      </w:r>
      <w:r w:rsidR="007D7165">
        <w:t>implement</w:t>
      </w:r>
      <w:r>
        <w:t>ing</w:t>
      </w:r>
      <w:r w:rsidR="007D7165">
        <w:t xml:space="preserve"> the best IT and security practices</w:t>
      </w:r>
      <w:r>
        <w:t>.</w:t>
      </w:r>
    </w:p>
    <w:p w:rsidR="005A0B08" w:rsidRPr="00D413F9" w:rsidRDefault="005A0B08" w:rsidP="005A0B08">
      <w:pPr>
        <w:pStyle w:val="Heading3"/>
      </w:pPr>
      <w:r>
        <w:t>DECEMBER 2015</w:t>
      </w:r>
      <w:r w:rsidRPr="00D413F9">
        <w:t xml:space="preserve"> –</w:t>
      </w:r>
      <w:r>
        <w:t xml:space="preserve"> OCTOBER 2016</w:t>
      </w:r>
    </w:p>
    <w:p w:rsidR="005A0B08" w:rsidRPr="00513EFC" w:rsidRDefault="005A0B08" w:rsidP="005A0B08">
      <w:pPr>
        <w:pStyle w:val="Heading2"/>
      </w:pPr>
      <w:r>
        <w:t>Junior Linux</w:t>
      </w:r>
      <w:r w:rsidR="00315C48">
        <w:t xml:space="preserve"> System</w:t>
      </w:r>
      <w:r>
        <w:t xml:space="preserve"> Administrator /</w:t>
      </w:r>
      <w:r w:rsidR="00315C48">
        <w:rPr>
          <w:rStyle w:val="Emphasis"/>
        </w:rPr>
        <w:t>920</w:t>
      </w:r>
      <w:r>
        <w:rPr>
          <w:rStyle w:val="Emphasis"/>
        </w:rPr>
        <w:t>, Auckland</w:t>
      </w:r>
    </w:p>
    <w:p w:rsidR="005A0B08" w:rsidRDefault="00BD0B31" w:rsidP="001845EA">
      <w:r>
        <w:t>J</w:t>
      </w:r>
      <w:r w:rsidR="0009088B">
        <w:t>oined the Network Operations Centre</w:t>
      </w:r>
      <w:r>
        <w:t xml:space="preserve"> and handled</w:t>
      </w:r>
      <w:r w:rsidR="0009088B">
        <w:t xml:space="preserve"> complex and distributed application stack, fixed performance issues, </w:t>
      </w:r>
      <w:r>
        <w:t>managed</w:t>
      </w:r>
      <w:r w:rsidR="0009088B">
        <w:t xml:space="preserve"> daily administration tasks</w:t>
      </w:r>
      <w:r w:rsidR="00511B6A">
        <w:t>,</w:t>
      </w:r>
      <w:r w:rsidR="0009088B">
        <w:t xml:space="preserve"> but</w:t>
      </w:r>
      <w:r w:rsidR="00BF5645">
        <w:t xml:space="preserve"> also</w:t>
      </w:r>
      <w:r w:rsidR="0009088B">
        <w:t xml:space="preserve"> focused on providing great customer support.</w:t>
      </w:r>
    </w:p>
    <w:p w:rsidR="0009088B" w:rsidRDefault="00714DE8" w:rsidP="001845EA">
      <w:r>
        <w:t>Maintained</w:t>
      </w:r>
      <w:r w:rsidR="0009088B">
        <w:t xml:space="preserve"> Linux servers in production environments, work</w:t>
      </w:r>
      <w:r>
        <w:t>ed</w:t>
      </w:r>
      <w:r w:rsidR="0009088B">
        <w:t xml:space="preserve"> closely with Nagios and True</w:t>
      </w:r>
      <w:r w:rsidR="00511B6A">
        <w:t>S</w:t>
      </w:r>
      <w:r w:rsidR="0009088B">
        <w:t>ight</w:t>
      </w:r>
      <w:r w:rsidR="003E3300">
        <w:t xml:space="preserve"> which offered a good perspective over server management.</w:t>
      </w:r>
    </w:p>
    <w:p w:rsidR="008B24CE" w:rsidRPr="00D413F9" w:rsidRDefault="008B24CE" w:rsidP="008B24CE">
      <w:pPr>
        <w:pStyle w:val="Heading3"/>
      </w:pPr>
      <w:r>
        <w:t>FEBRUARY 2015</w:t>
      </w:r>
      <w:r w:rsidRPr="00D413F9">
        <w:t xml:space="preserve"> –</w:t>
      </w:r>
      <w:r>
        <w:t xml:space="preserve"> DECEMBER 2015</w:t>
      </w:r>
    </w:p>
    <w:p w:rsidR="008B24CE" w:rsidRPr="00513EFC" w:rsidRDefault="000C26EA" w:rsidP="008B24CE">
      <w:pPr>
        <w:pStyle w:val="Heading2"/>
      </w:pPr>
      <w:r>
        <w:t>Desktop Support Analyst</w:t>
      </w:r>
      <w:r w:rsidR="008B24CE">
        <w:t xml:space="preserve"> /</w:t>
      </w:r>
      <w:r w:rsidR="00D1667E">
        <w:rPr>
          <w:rStyle w:val="Emphasis"/>
        </w:rPr>
        <w:t>Stantec</w:t>
      </w:r>
      <w:r w:rsidR="008B24CE">
        <w:rPr>
          <w:rStyle w:val="Emphasis"/>
        </w:rPr>
        <w:t xml:space="preserve">, </w:t>
      </w:r>
      <w:r w:rsidR="00CB258E">
        <w:rPr>
          <w:rStyle w:val="Emphasis"/>
        </w:rPr>
        <w:t>Auckland</w:t>
      </w:r>
    </w:p>
    <w:p w:rsidR="008B24CE" w:rsidRDefault="00D1667E" w:rsidP="001845EA">
      <w:r>
        <w:t>A great experience based mostly on</w:t>
      </w:r>
      <w:r w:rsidR="00360508">
        <w:t xml:space="preserve"> working with</w:t>
      </w:r>
      <w:r>
        <w:t xml:space="preserve"> Windows Server, enterprise, desktop services. </w:t>
      </w:r>
      <w:r w:rsidR="00714DE8">
        <w:t>Maintained</w:t>
      </w:r>
      <w:r>
        <w:t xml:space="preserve"> Windows operating systems</w:t>
      </w:r>
      <w:r w:rsidR="002221DC">
        <w:t>, configured desktop and troubleshooting hardware issues. Also, I implemented best practices related to Windows Service Management.</w:t>
      </w:r>
    </w:p>
    <w:p w:rsidR="002221DC" w:rsidRDefault="002221DC" w:rsidP="001845EA">
      <w:r>
        <w:t>Solv</w:t>
      </w:r>
      <w:r w:rsidR="00714DE8">
        <w:t>ed</w:t>
      </w:r>
      <w:r>
        <w:t xml:space="preserve"> tickets within agreed timeframes </w:t>
      </w:r>
      <w:r w:rsidR="00714DE8">
        <w:t>which improved</w:t>
      </w:r>
      <w:r>
        <w:t xml:space="preserve">productivity. </w:t>
      </w:r>
    </w:p>
    <w:p w:rsidR="002221DC" w:rsidRDefault="00714DE8" w:rsidP="001845EA">
      <w:r>
        <w:t>D</w:t>
      </w:r>
      <w:r w:rsidR="002221DC">
        <w:t xml:space="preserve">eployed software updates and security patches to servers and workstations, collaborating with other IT service teams in order to pick together the best solution for every situation. </w:t>
      </w:r>
    </w:p>
    <w:p w:rsidR="00C233FB" w:rsidRPr="00D413F9" w:rsidRDefault="00C233FB" w:rsidP="00C233FB">
      <w:pPr>
        <w:pStyle w:val="Heading3"/>
      </w:pPr>
      <w:r>
        <w:t>JULY 2011</w:t>
      </w:r>
      <w:r w:rsidRPr="00D413F9">
        <w:t xml:space="preserve"> –</w:t>
      </w:r>
      <w:r>
        <w:t xml:space="preserve"> AUGUST 2013</w:t>
      </w:r>
    </w:p>
    <w:p w:rsidR="00C233FB" w:rsidRPr="00513EFC" w:rsidRDefault="00C233FB" w:rsidP="00C233FB">
      <w:pPr>
        <w:pStyle w:val="Heading2"/>
      </w:pPr>
      <w:r w:rsidRPr="00C233FB">
        <w:t xml:space="preserve">Family </w:t>
      </w:r>
      <w:r w:rsidR="00714DE8">
        <w:t>O</w:t>
      </w:r>
      <w:r w:rsidRPr="00C233FB">
        <w:t xml:space="preserve">wned </w:t>
      </w:r>
      <w:r w:rsidR="00714DE8">
        <w:t>B</w:t>
      </w:r>
      <w:r w:rsidRPr="00C233FB">
        <w:t>usiness</w:t>
      </w:r>
      <w:r>
        <w:t xml:space="preserve"> /</w:t>
      </w:r>
      <w:r>
        <w:rPr>
          <w:rStyle w:val="Emphasis"/>
        </w:rPr>
        <w:t>India</w:t>
      </w:r>
    </w:p>
    <w:p w:rsidR="00C233FB" w:rsidRPr="00D413F9" w:rsidRDefault="00714DE8" w:rsidP="00C233FB">
      <w:r>
        <w:t>W</w:t>
      </w:r>
      <w:r w:rsidR="00C233FB">
        <w:t>ork</w:t>
      </w:r>
      <w:r>
        <w:t>ed</w:t>
      </w:r>
      <w:r w:rsidR="00C233FB">
        <w:t xml:space="preserve"> on a family owned business</w:t>
      </w:r>
      <w:r>
        <w:t>with</w:t>
      </w:r>
      <w:r w:rsidR="00C233FB">
        <w:t xml:space="preserve"> my </w:t>
      </w:r>
      <w:r>
        <w:t>father</w:t>
      </w:r>
      <w:r w:rsidR="00C233FB">
        <w:t xml:space="preserve">. </w:t>
      </w:r>
      <w:r>
        <w:t>Experienced</w:t>
      </w:r>
      <w:r w:rsidR="009C6B14">
        <w:t xml:space="preserve"> the entire production cycle, </w:t>
      </w:r>
      <w:r>
        <w:t xml:space="preserve">handled </w:t>
      </w:r>
      <w:r w:rsidR="009C6B14">
        <w:t xml:space="preserve">different clients,their requests and optimized the entire process where was needed.  </w:t>
      </w:r>
    </w:p>
    <w:p w:rsidR="0070237E" w:rsidRDefault="00584D32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FEB26B73CD8443649B85633B96FEF2D2"/>
          </w:placeholder>
          <w:temporary/>
          <w:showingPlcHdr/>
        </w:sdtPr>
        <w:sdtContent>
          <w:r w:rsidR="0070237E" w:rsidRPr="0070237E">
            <w:t>Education</w:t>
          </w:r>
        </w:sdtContent>
      </w:sdt>
    </w:p>
    <w:p w:rsidR="0070237E" w:rsidRDefault="00861480" w:rsidP="0070237E">
      <w:pPr>
        <w:pStyle w:val="Heading3"/>
      </w:pPr>
      <w:r>
        <w:t>june 201</w:t>
      </w:r>
      <w:r w:rsidR="000768F6">
        <w:t>4</w:t>
      </w:r>
    </w:p>
    <w:p w:rsidR="0070237E" w:rsidRPr="0020607E" w:rsidRDefault="0020607E" w:rsidP="000507E1">
      <w:pPr>
        <w:pStyle w:val="Heading2"/>
        <w:rPr>
          <w:rStyle w:val="Emphasis"/>
          <w:rFonts w:ascii="Cambria" w:hAnsi="Cambria"/>
        </w:rPr>
      </w:pPr>
      <w:r w:rsidRPr="0020607E">
        <w:t>Post</w:t>
      </w:r>
      <w:r>
        <w:t>-g</w:t>
      </w:r>
      <w:r w:rsidRPr="0020607E">
        <w:t xml:space="preserve">raduate Diploma in International </w:t>
      </w:r>
      <w:r>
        <w:t>B</w:t>
      </w:r>
      <w:r w:rsidRPr="0020607E">
        <w:t xml:space="preserve">usiness </w:t>
      </w:r>
      <w:r>
        <w:t>M</w:t>
      </w:r>
      <w:r w:rsidRPr="0020607E">
        <w:t>anagement</w:t>
      </w:r>
      <w:r w:rsidR="0095272C">
        <w:t>/</w:t>
      </w:r>
      <w:r w:rsidR="00861480" w:rsidRPr="00861480">
        <w:rPr>
          <w:rStyle w:val="Emphasis"/>
        </w:rPr>
        <w:t>Auckland Institute</w:t>
      </w:r>
      <w:r w:rsidR="006F4CF5">
        <w:rPr>
          <w:rStyle w:val="Emphasis"/>
        </w:rPr>
        <w:t>o</w:t>
      </w:r>
      <w:r w:rsidR="00861480" w:rsidRPr="00861480">
        <w:rPr>
          <w:rStyle w:val="Emphasis"/>
        </w:rPr>
        <w:t>f Studies</w:t>
      </w:r>
      <w:r>
        <w:rPr>
          <w:rStyle w:val="Emphasis"/>
        </w:rPr>
        <w:t>, New Ze</w:t>
      </w:r>
      <w:r>
        <w:rPr>
          <w:rStyle w:val="Emphasis"/>
          <w:rFonts w:ascii="Cambria" w:hAnsi="Cambria"/>
        </w:rPr>
        <w:t>aland</w:t>
      </w:r>
    </w:p>
    <w:p w:rsidR="0070237E" w:rsidRDefault="0070237E" w:rsidP="0070237E">
      <w:pPr>
        <w:pStyle w:val="Heading3"/>
      </w:pPr>
    </w:p>
    <w:p w:rsidR="000507E1" w:rsidRDefault="000507E1" w:rsidP="0070237E">
      <w:pPr>
        <w:pStyle w:val="Heading3"/>
      </w:pPr>
      <w:r>
        <w:t>june 2011</w:t>
      </w:r>
    </w:p>
    <w:p w:rsidR="0070237E" w:rsidRPr="0070237E" w:rsidRDefault="000507E1" w:rsidP="000507E1">
      <w:pPr>
        <w:pStyle w:val="Heading2"/>
      </w:pPr>
      <w:r w:rsidRPr="000507E1">
        <w:t xml:space="preserve">Bachelor’s </w:t>
      </w:r>
      <w:r w:rsidR="006A31D8">
        <w:t>i</w:t>
      </w:r>
      <w:r w:rsidRPr="000507E1">
        <w:t xml:space="preserve">n Electrical </w:t>
      </w:r>
      <w:r w:rsidR="004C42E7">
        <w:t>a</w:t>
      </w:r>
      <w:r w:rsidRPr="000507E1">
        <w:t>nd Electronics Engineering</w:t>
      </w:r>
      <w:r w:rsidR="0095272C">
        <w:t>/</w:t>
      </w:r>
      <w:r w:rsidR="0020607E" w:rsidRPr="0020607E">
        <w:rPr>
          <w:rStyle w:val="Emphasis"/>
        </w:rPr>
        <w:t>GMR Institute of Technology</w:t>
      </w:r>
      <w:r w:rsidR="0020607E">
        <w:rPr>
          <w:rStyle w:val="Emphasis"/>
        </w:rPr>
        <w:t>, India</w:t>
      </w:r>
    </w:p>
    <w:p w:rsidR="00434074" w:rsidRDefault="000507E1" w:rsidP="00434074">
      <w:pPr>
        <w:pStyle w:val="Heading1"/>
      </w:pPr>
      <w:r>
        <w:t>Communication Skills</w:t>
      </w:r>
    </w:p>
    <w:p w:rsidR="004C42E7" w:rsidRDefault="000507E1" w:rsidP="00BC7376">
      <w:r>
        <w:t xml:space="preserve">I am really passionate about technology, </w:t>
      </w:r>
      <w:r w:rsidR="005B4711">
        <w:t xml:space="preserve">being up-to-date with </w:t>
      </w:r>
      <w:r w:rsidR="004C42E7">
        <w:t>latest news</w:t>
      </w:r>
      <w:r w:rsidR="005B4711">
        <w:t xml:space="preserve"> from this domain, especially with everything related to my activity </w:t>
      </w:r>
      <w:r w:rsidR="004C42E7">
        <w:t>area</w:t>
      </w:r>
      <w:r w:rsidR="005B4711">
        <w:t xml:space="preserve">. </w:t>
      </w:r>
    </w:p>
    <w:p w:rsidR="005B4711" w:rsidRDefault="005B4711" w:rsidP="00BC7376">
      <w:r>
        <w:t>During these years spent in New Ze</w:t>
      </w:r>
      <w:r w:rsidR="004C42E7">
        <w:t>a</w:t>
      </w:r>
      <w:r>
        <w:t>land, I had great experiences in different companies, being part of some awesome teams inside which I improved a lot</w:t>
      </w:r>
      <w:r w:rsidR="004C42E7">
        <w:t>, teams where ideas started to came which was always the fun part.</w:t>
      </w:r>
    </w:p>
    <w:p w:rsidR="0053711F" w:rsidRDefault="00904D08" w:rsidP="00BC7376">
      <w:r>
        <w:t>Communication</w:t>
      </w:r>
      <w:r w:rsidR="0053711F">
        <w:t xml:space="preserve"> skills acquire</w:t>
      </w:r>
      <w:r>
        <w:t>d</w:t>
      </w:r>
      <w:r w:rsidR="0053711F">
        <w:t xml:space="preserve"> during the </w:t>
      </w:r>
      <w:r>
        <w:t>past</w:t>
      </w:r>
      <w:bookmarkStart w:id="1" w:name="_GoBack"/>
      <w:bookmarkEnd w:id="1"/>
      <w:r w:rsidR="0053711F">
        <w:t xml:space="preserve"> years: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5B4711" w:rsidTr="00873506">
        <w:tc>
          <w:tcPr>
            <w:tcW w:w="4680" w:type="dxa"/>
          </w:tcPr>
          <w:p w:rsidR="005B4711" w:rsidRDefault="005B4711" w:rsidP="00873506">
            <w:pPr>
              <w:pStyle w:val="ListBullet"/>
              <w:numPr>
                <w:ilvl w:val="0"/>
                <w:numId w:val="4"/>
              </w:numPr>
            </w:pPr>
            <w:r>
              <w:t>Problem solving oriented</w:t>
            </w:r>
          </w:p>
          <w:p w:rsidR="005B4711" w:rsidRDefault="005B4711" w:rsidP="00873506">
            <w:pPr>
              <w:pStyle w:val="ListBullet"/>
              <w:numPr>
                <w:ilvl w:val="0"/>
                <w:numId w:val="4"/>
              </w:numPr>
            </w:pPr>
            <w:r>
              <w:t>Excellent leadership skills, with a unique talent for handling and solving conflicts</w:t>
            </w:r>
          </w:p>
          <w:p w:rsidR="005B4711" w:rsidRDefault="005B4711" w:rsidP="00873506">
            <w:pPr>
              <w:pStyle w:val="ListBullet"/>
              <w:numPr>
                <w:ilvl w:val="0"/>
                <w:numId w:val="4"/>
              </w:numPr>
            </w:pPr>
            <w:r>
              <w:t>Great team player but also an excellent individual worker</w:t>
            </w:r>
          </w:p>
          <w:p w:rsidR="00DD34AF" w:rsidRPr="004937AE" w:rsidRDefault="00904D08" w:rsidP="00873506">
            <w:pPr>
              <w:pStyle w:val="ListBullet"/>
              <w:numPr>
                <w:ilvl w:val="0"/>
                <w:numId w:val="4"/>
              </w:numPr>
            </w:pPr>
            <w:r>
              <w:t>Crisis management attitude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4711" w:rsidRDefault="005B4711" w:rsidP="00873506">
            <w:pPr>
              <w:pStyle w:val="ListBullet"/>
              <w:numPr>
                <w:ilvl w:val="0"/>
                <w:numId w:val="4"/>
              </w:numPr>
            </w:pPr>
            <w:r>
              <w:t>Outstanding communication skills, both written and verbal</w:t>
            </w:r>
          </w:p>
          <w:p w:rsidR="005B4711" w:rsidRDefault="005B4711" w:rsidP="00873506">
            <w:pPr>
              <w:pStyle w:val="ListBullet"/>
              <w:numPr>
                <w:ilvl w:val="0"/>
                <w:numId w:val="4"/>
              </w:numPr>
            </w:pPr>
            <w:r>
              <w:t>Very organized and focused on building successful things</w:t>
            </w:r>
          </w:p>
          <w:p w:rsidR="00DD34AF" w:rsidRDefault="00DD34AF" w:rsidP="00873506">
            <w:pPr>
              <w:pStyle w:val="ListBullet"/>
              <w:numPr>
                <w:ilvl w:val="0"/>
                <w:numId w:val="4"/>
              </w:numPr>
            </w:pPr>
            <w:r>
              <w:t>An excellent ability to give quotes and meet deadlines</w:t>
            </w:r>
          </w:p>
          <w:p w:rsidR="00DD34AF" w:rsidRPr="004937AE" w:rsidRDefault="00DD34AF" w:rsidP="00873506">
            <w:pPr>
              <w:pStyle w:val="ListBullet"/>
              <w:numPr>
                <w:ilvl w:val="0"/>
                <w:numId w:val="4"/>
              </w:numPr>
            </w:pPr>
            <w:r>
              <w:t xml:space="preserve">Committed professional and excellent on handling multiple </w:t>
            </w:r>
            <w:r w:rsidR="00904D08">
              <w:t>projects and tasks</w:t>
            </w:r>
          </w:p>
        </w:tc>
      </w:tr>
    </w:tbl>
    <w:p w:rsidR="00BC7376" w:rsidRDefault="00BC7376" w:rsidP="005B4711"/>
    <w:p w:rsidR="000507E1" w:rsidRPr="00BC7376" w:rsidRDefault="000507E1" w:rsidP="00BC7376"/>
    <w:sectPr w:rsidR="000507E1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C6C" w:rsidRDefault="00144C6C" w:rsidP="00725803">
      <w:pPr>
        <w:spacing w:after="0"/>
      </w:pPr>
      <w:r>
        <w:separator/>
      </w:r>
    </w:p>
  </w:endnote>
  <w:endnote w:type="continuationSeparator" w:id="1">
    <w:p w:rsidR="00144C6C" w:rsidRDefault="00144C6C" w:rsidP="00725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84D32">
        <w:pPr>
          <w:pStyle w:val="Footer"/>
        </w:pPr>
        <w:r>
          <w:fldChar w:fldCharType="begin"/>
        </w:r>
        <w:r w:rsidR="005A4A49">
          <w:instrText xml:space="preserve"> PAGE   \* MERGEFORMAT </w:instrText>
        </w:r>
        <w:r>
          <w:fldChar w:fldCharType="separate"/>
        </w:r>
        <w:r w:rsidR="00AB76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C6C" w:rsidRDefault="00144C6C" w:rsidP="00725803">
      <w:pPr>
        <w:spacing w:after="0"/>
      </w:pPr>
      <w:r>
        <w:separator/>
      </w:r>
    </w:p>
  </w:footnote>
  <w:footnote w:type="continuationSeparator" w:id="1">
    <w:p w:rsidR="00144C6C" w:rsidRDefault="00144C6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4C44F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27A7204"/>
    <w:multiLevelType w:val="hybridMultilevel"/>
    <w:tmpl w:val="A2FE8E56"/>
    <w:lvl w:ilvl="0" w:tplc="041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3142F"/>
    <w:rsid w:val="0002311B"/>
    <w:rsid w:val="00025E77"/>
    <w:rsid w:val="00027312"/>
    <w:rsid w:val="0004227D"/>
    <w:rsid w:val="00043F84"/>
    <w:rsid w:val="00044C73"/>
    <w:rsid w:val="000507E1"/>
    <w:rsid w:val="00051572"/>
    <w:rsid w:val="000645F2"/>
    <w:rsid w:val="000654BB"/>
    <w:rsid w:val="000768F6"/>
    <w:rsid w:val="00082F03"/>
    <w:rsid w:val="000835A0"/>
    <w:rsid w:val="0009088B"/>
    <w:rsid w:val="000934A2"/>
    <w:rsid w:val="000B7159"/>
    <w:rsid w:val="000C26EA"/>
    <w:rsid w:val="000C6C33"/>
    <w:rsid w:val="000E40E5"/>
    <w:rsid w:val="00111528"/>
    <w:rsid w:val="00144C6C"/>
    <w:rsid w:val="001845EA"/>
    <w:rsid w:val="001B0955"/>
    <w:rsid w:val="001B6E6C"/>
    <w:rsid w:val="001F0011"/>
    <w:rsid w:val="001F3080"/>
    <w:rsid w:val="0020607E"/>
    <w:rsid w:val="002221DC"/>
    <w:rsid w:val="00227784"/>
    <w:rsid w:val="0023142F"/>
    <w:rsid w:val="0023705D"/>
    <w:rsid w:val="00250A31"/>
    <w:rsid w:val="00250FDE"/>
    <w:rsid w:val="00251C13"/>
    <w:rsid w:val="002539A2"/>
    <w:rsid w:val="00261216"/>
    <w:rsid w:val="00265DDF"/>
    <w:rsid w:val="002922D0"/>
    <w:rsid w:val="002B5CE4"/>
    <w:rsid w:val="002D3158"/>
    <w:rsid w:val="00315C48"/>
    <w:rsid w:val="0033611D"/>
    <w:rsid w:val="00340B03"/>
    <w:rsid w:val="00342075"/>
    <w:rsid w:val="00356DAD"/>
    <w:rsid w:val="00360508"/>
    <w:rsid w:val="00380AE7"/>
    <w:rsid w:val="00387C30"/>
    <w:rsid w:val="003A6943"/>
    <w:rsid w:val="003D247C"/>
    <w:rsid w:val="003E3300"/>
    <w:rsid w:val="003F12BC"/>
    <w:rsid w:val="00405EAF"/>
    <w:rsid w:val="00410BA2"/>
    <w:rsid w:val="00423081"/>
    <w:rsid w:val="0042376E"/>
    <w:rsid w:val="00434074"/>
    <w:rsid w:val="00451E18"/>
    <w:rsid w:val="00463C3B"/>
    <w:rsid w:val="004937AE"/>
    <w:rsid w:val="004B7C74"/>
    <w:rsid w:val="004C42E7"/>
    <w:rsid w:val="004E2970"/>
    <w:rsid w:val="004F6EAC"/>
    <w:rsid w:val="005026DD"/>
    <w:rsid w:val="00511B6A"/>
    <w:rsid w:val="00513EFC"/>
    <w:rsid w:val="0052113B"/>
    <w:rsid w:val="00531C5B"/>
    <w:rsid w:val="0053711F"/>
    <w:rsid w:val="005419B2"/>
    <w:rsid w:val="00564951"/>
    <w:rsid w:val="00573BF9"/>
    <w:rsid w:val="00575C72"/>
    <w:rsid w:val="00584D32"/>
    <w:rsid w:val="005A0B08"/>
    <w:rsid w:val="005A4A49"/>
    <w:rsid w:val="005A6BC5"/>
    <w:rsid w:val="005B146A"/>
    <w:rsid w:val="005B1D68"/>
    <w:rsid w:val="005B4711"/>
    <w:rsid w:val="005C4C8B"/>
    <w:rsid w:val="00611B37"/>
    <w:rsid w:val="006252B4"/>
    <w:rsid w:val="00646922"/>
    <w:rsid w:val="00646BA2"/>
    <w:rsid w:val="00651C6F"/>
    <w:rsid w:val="00675EA0"/>
    <w:rsid w:val="006A31D8"/>
    <w:rsid w:val="006B51B4"/>
    <w:rsid w:val="006C08A0"/>
    <w:rsid w:val="006C47D8"/>
    <w:rsid w:val="006D2D08"/>
    <w:rsid w:val="006E2157"/>
    <w:rsid w:val="006E278A"/>
    <w:rsid w:val="006F26A2"/>
    <w:rsid w:val="006F4CF5"/>
    <w:rsid w:val="007006EA"/>
    <w:rsid w:val="0070237E"/>
    <w:rsid w:val="00714DE8"/>
    <w:rsid w:val="007203B9"/>
    <w:rsid w:val="00725803"/>
    <w:rsid w:val="00725CB5"/>
    <w:rsid w:val="007307A3"/>
    <w:rsid w:val="00752315"/>
    <w:rsid w:val="007704EF"/>
    <w:rsid w:val="007D7165"/>
    <w:rsid w:val="007D7E86"/>
    <w:rsid w:val="007E092B"/>
    <w:rsid w:val="00831A2E"/>
    <w:rsid w:val="00857E6B"/>
    <w:rsid w:val="00861480"/>
    <w:rsid w:val="008968C4"/>
    <w:rsid w:val="008B24CE"/>
    <w:rsid w:val="008D7C1C"/>
    <w:rsid w:val="008F1B53"/>
    <w:rsid w:val="00900A27"/>
    <w:rsid w:val="00904D08"/>
    <w:rsid w:val="00913C4B"/>
    <w:rsid w:val="0092291B"/>
    <w:rsid w:val="00932D92"/>
    <w:rsid w:val="00937858"/>
    <w:rsid w:val="0095272C"/>
    <w:rsid w:val="00954A08"/>
    <w:rsid w:val="00972024"/>
    <w:rsid w:val="009C6B14"/>
    <w:rsid w:val="009F04D2"/>
    <w:rsid w:val="009F2BA7"/>
    <w:rsid w:val="009F352E"/>
    <w:rsid w:val="009F6DA0"/>
    <w:rsid w:val="00A01182"/>
    <w:rsid w:val="00A22A45"/>
    <w:rsid w:val="00A40D37"/>
    <w:rsid w:val="00A52969"/>
    <w:rsid w:val="00A54579"/>
    <w:rsid w:val="00A71068"/>
    <w:rsid w:val="00AA715A"/>
    <w:rsid w:val="00AB7640"/>
    <w:rsid w:val="00AC2CDB"/>
    <w:rsid w:val="00AD13CB"/>
    <w:rsid w:val="00AD3FD8"/>
    <w:rsid w:val="00B01997"/>
    <w:rsid w:val="00B06214"/>
    <w:rsid w:val="00B370A8"/>
    <w:rsid w:val="00B50412"/>
    <w:rsid w:val="00B63C7C"/>
    <w:rsid w:val="00B77CF7"/>
    <w:rsid w:val="00B83531"/>
    <w:rsid w:val="00B83D88"/>
    <w:rsid w:val="00BA772A"/>
    <w:rsid w:val="00BB1DDE"/>
    <w:rsid w:val="00BC67EC"/>
    <w:rsid w:val="00BC7376"/>
    <w:rsid w:val="00BD0B31"/>
    <w:rsid w:val="00BD669A"/>
    <w:rsid w:val="00BF28A1"/>
    <w:rsid w:val="00BF5645"/>
    <w:rsid w:val="00C13F2B"/>
    <w:rsid w:val="00C233FB"/>
    <w:rsid w:val="00C41308"/>
    <w:rsid w:val="00C43D65"/>
    <w:rsid w:val="00C56268"/>
    <w:rsid w:val="00C5646B"/>
    <w:rsid w:val="00C65FAA"/>
    <w:rsid w:val="00C84833"/>
    <w:rsid w:val="00C9044F"/>
    <w:rsid w:val="00CB258E"/>
    <w:rsid w:val="00D1667E"/>
    <w:rsid w:val="00D223CD"/>
    <w:rsid w:val="00D2420D"/>
    <w:rsid w:val="00D30382"/>
    <w:rsid w:val="00D413F9"/>
    <w:rsid w:val="00D44E50"/>
    <w:rsid w:val="00D90060"/>
    <w:rsid w:val="00D92B95"/>
    <w:rsid w:val="00D930B1"/>
    <w:rsid w:val="00DD34AF"/>
    <w:rsid w:val="00E03F71"/>
    <w:rsid w:val="00E154B5"/>
    <w:rsid w:val="00E232F0"/>
    <w:rsid w:val="00E52791"/>
    <w:rsid w:val="00E67DC9"/>
    <w:rsid w:val="00E83195"/>
    <w:rsid w:val="00E904A0"/>
    <w:rsid w:val="00E96232"/>
    <w:rsid w:val="00EA4127"/>
    <w:rsid w:val="00EB3454"/>
    <w:rsid w:val="00EB37AB"/>
    <w:rsid w:val="00EC51E8"/>
    <w:rsid w:val="00EF5E8A"/>
    <w:rsid w:val="00F00A4F"/>
    <w:rsid w:val="00F10CA7"/>
    <w:rsid w:val="00F33CD8"/>
    <w:rsid w:val="00F765AF"/>
    <w:rsid w:val="00FD1DE2"/>
    <w:rsid w:val="00FD7745"/>
    <w:rsid w:val="00FE5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PROIECT%201%20-%209%20SEPTEMBRIE%202019\FINAL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499FF4A24E4A03874C00B99470F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F3F37-EC2C-4F77-8780-C3D51E73AEEB}"/>
      </w:docPartPr>
      <w:docPartBody>
        <w:p w:rsidR="002A6063" w:rsidRDefault="00DD16E1">
          <w:pPr>
            <w:pStyle w:val="43499FF4A24E4A03874C00B99470FE05"/>
          </w:pPr>
          <w:r>
            <w:t>First Name</w:t>
          </w:r>
        </w:p>
      </w:docPartBody>
    </w:docPart>
    <w:docPart>
      <w:docPartPr>
        <w:name w:val="31F1327F5B974F09BD7D3DA6D7B51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4AF0-1B91-4BDD-B4D1-937986D29025}"/>
      </w:docPartPr>
      <w:docPartBody>
        <w:p w:rsidR="002A6063" w:rsidRDefault="00DD16E1">
          <w:pPr>
            <w:pStyle w:val="31F1327F5B974F09BD7D3DA6D7B51D28"/>
          </w:pPr>
          <w:r>
            <w:t>Last Name</w:t>
          </w:r>
        </w:p>
      </w:docPartBody>
    </w:docPart>
    <w:docPart>
      <w:docPartPr>
        <w:name w:val="9B9D5D317CEC4044B11D9E7663D6B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C7923-343E-4325-B0EF-994F6B1F4BD8}"/>
      </w:docPartPr>
      <w:docPartBody>
        <w:p w:rsidR="002A6063" w:rsidRDefault="00DD16E1">
          <w:pPr>
            <w:pStyle w:val="9B9D5D317CEC4044B11D9E7663D6BAB0"/>
          </w:pPr>
          <w:r w:rsidRPr="009D0878">
            <w:t>Email</w:t>
          </w:r>
        </w:p>
      </w:docPartBody>
    </w:docPart>
    <w:docPart>
      <w:docPartPr>
        <w:name w:val="9D55DCEF8682480E8BB042268D7B2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CB65F-838C-4558-9EE0-EB6646DA022E}"/>
      </w:docPartPr>
      <w:docPartBody>
        <w:p w:rsidR="002A6063" w:rsidRDefault="00DD16E1">
          <w:pPr>
            <w:pStyle w:val="9D55DCEF8682480E8BB042268D7B2937"/>
          </w:pPr>
          <w:r w:rsidRPr="009D0878">
            <w:t>LinkedIn Profile</w:t>
          </w:r>
        </w:p>
      </w:docPartBody>
    </w:docPart>
    <w:docPart>
      <w:docPartPr>
        <w:name w:val="2FA3C632BD04455C80D700A37D5C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A95A-BF38-4FDC-92F1-6EF0393EA5D2}"/>
      </w:docPartPr>
      <w:docPartBody>
        <w:p w:rsidR="002A6063" w:rsidRDefault="00DD16E1">
          <w:pPr>
            <w:pStyle w:val="2FA3C632BD04455C80D700A37D5C8CB6"/>
          </w:pPr>
          <w:r w:rsidRPr="009D0878">
            <w:t>Twitter/Blog/Portfolio</w:t>
          </w:r>
        </w:p>
      </w:docPartBody>
    </w:docPart>
    <w:docPart>
      <w:docPartPr>
        <w:name w:val="6AE183E038244001B1D0D62EDEF9D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3EF4C-55F5-4358-81E7-D893B7C82256}"/>
      </w:docPartPr>
      <w:docPartBody>
        <w:p w:rsidR="002A6063" w:rsidRDefault="00DD16E1">
          <w:pPr>
            <w:pStyle w:val="6AE183E038244001B1D0D62EDEF9D331"/>
          </w:pPr>
          <w:r w:rsidRPr="00AD3FD8">
            <w:t>Experience</w:t>
          </w:r>
        </w:p>
      </w:docPartBody>
    </w:docPart>
    <w:docPart>
      <w:docPartPr>
        <w:name w:val="FEB26B73CD8443649B85633B96FEF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812D7-A95D-4D57-9D59-CD022C376403}"/>
      </w:docPartPr>
      <w:docPartBody>
        <w:p w:rsidR="002A6063" w:rsidRDefault="00DD16E1">
          <w:pPr>
            <w:pStyle w:val="FEB26B73CD8443649B85633B96FEF2D2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609A8"/>
    <w:rsid w:val="002A6063"/>
    <w:rsid w:val="00373520"/>
    <w:rsid w:val="004A6462"/>
    <w:rsid w:val="006609A8"/>
    <w:rsid w:val="009458F4"/>
    <w:rsid w:val="00972AE8"/>
    <w:rsid w:val="00D556D5"/>
    <w:rsid w:val="00DD16E1"/>
    <w:rsid w:val="00E9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499FF4A24E4A03874C00B99470FE05">
    <w:name w:val="43499FF4A24E4A03874C00B99470FE05"/>
    <w:rsid w:val="004A6462"/>
  </w:style>
  <w:style w:type="paragraph" w:customStyle="1" w:styleId="31F1327F5B974F09BD7D3DA6D7B51D28">
    <w:name w:val="31F1327F5B974F09BD7D3DA6D7B51D28"/>
    <w:rsid w:val="004A6462"/>
  </w:style>
  <w:style w:type="paragraph" w:customStyle="1" w:styleId="B75EF73E66344F6385ABC4931203E9C1">
    <w:name w:val="B75EF73E66344F6385ABC4931203E9C1"/>
    <w:rsid w:val="004A6462"/>
  </w:style>
  <w:style w:type="paragraph" w:customStyle="1" w:styleId="667A659ADF7041BCBDB9F0AFC5A42FD6">
    <w:name w:val="667A659ADF7041BCBDB9F0AFC5A42FD6"/>
    <w:rsid w:val="004A6462"/>
  </w:style>
  <w:style w:type="paragraph" w:customStyle="1" w:styleId="9B9D5D317CEC4044B11D9E7663D6BAB0">
    <w:name w:val="9B9D5D317CEC4044B11D9E7663D6BAB0"/>
    <w:rsid w:val="004A6462"/>
  </w:style>
  <w:style w:type="paragraph" w:customStyle="1" w:styleId="9D55DCEF8682480E8BB042268D7B2937">
    <w:name w:val="9D55DCEF8682480E8BB042268D7B2937"/>
    <w:rsid w:val="004A6462"/>
  </w:style>
  <w:style w:type="paragraph" w:customStyle="1" w:styleId="2FA3C632BD04455C80D700A37D5C8CB6">
    <w:name w:val="2FA3C632BD04455C80D700A37D5C8CB6"/>
    <w:rsid w:val="004A6462"/>
  </w:style>
  <w:style w:type="paragraph" w:customStyle="1" w:styleId="44A3503ADCF24F06A1DFD3CA55574F62">
    <w:name w:val="44A3503ADCF24F06A1DFD3CA55574F62"/>
    <w:rsid w:val="004A6462"/>
  </w:style>
  <w:style w:type="paragraph" w:customStyle="1" w:styleId="4B0325A3A71F4E74B6561343DEA019E0">
    <w:name w:val="4B0325A3A71F4E74B6561343DEA019E0"/>
    <w:rsid w:val="004A6462"/>
  </w:style>
  <w:style w:type="paragraph" w:customStyle="1" w:styleId="325DA14ADCDD4DC2829F6F9881296CA6">
    <w:name w:val="325DA14ADCDD4DC2829F6F9881296CA6"/>
    <w:rsid w:val="004A6462"/>
  </w:style>
  <w:style w:type="paragraph" w:customStyle="1" w:styleId="9029EBD632DE4CFDAC57293BABFE9BD2">
    <w:name w:val="9029EBD632DE4CFDAC57293BABFE9BD2"/>
    <w:rsid w:val="004A6462"/>
  </w:style>
  <w:style w:type="paragraph" w:customStyle="1" w:styleId="980D16B6AC154F4C8557F85722F26F31">
    <w:name w:val="980D16B6AC154F4C8557F85722F26F31"/>
    <w:rsid w:val="004A6462"/>
  </w:style>
  <w:style w:type="paragraph" w:customStyle="1" w:styleId="23E004CED4444E7D84A11D74CA56EDE2">
    <w:name w:val="23E004CED4444E7D84A11D74CA56EDE2"/>
    <w:rsid w:val="004A6462"/>
  </w:style>
  <w:style w:type="paragraph" w:customStyle="1" w:styleId="EAFD56A347AA489B93D9BB8ED0DCCCF8">
    <w:name w:val="EAFD56A347AA489B93D9BB8ED0DCCCF8"/>
    <w:rsid w:val="004A6462"/>
  </w:style>
  <w:style w:type="paragraph" w:customStyle="1" w:styleId="6AE183E038244001B1D0D62EDEF9D331">
    <w:name w:val="6AE183E038244001B1D0D62EDEF9D331"/>
    <w:rsid w:val="004A6462"/>
  </w:style>
  <w:style w:type="paragraph" w:customStyle="1" w:styleId="1F4F0DB69CCB4951830F0AEFB069B85D">
    <w:name w:val="1F4F0DB69CCB4951830F0AEFB069B85D"/>
    <w:rsid w:val="004A6462"/>
  </w:style>
  <w:style w:type="paragraph" w:customStyle="1" w:styleId="36439A2B88F748B0AB98501BC10D6AF6">
    <w:name w:val="36439A2B88F748B0AB98501BC10D6AF6"/>
    <w:rsid w:val="004A6462"/>
  </w:style>
  <w:style w:type="paragraph" w:customStyle="1" w:styleId="8C98837884EF4185A17024E423D47DE0">
    <w:name w:val="8C98837884EF4185A17024E423D47DE0"/>
    <w:rsid w:val="004A6462"/>
  </w:style>
  <w:style w:type="character" w:styleId="Emphasis">
    <w:name w:val="Emphasis"/>
    <w:basedOn w:val="DefaultParagraphFont"/>
    <w:uiPriority w:val="20"/>
    <w:qFormat/>
    <w:rsid w:val="004A6462"/>
    <w:rPr>
      <w:b w:val="0"/>
      <w:i w:val="0"/>
      <w:iCs/>
      <w:color w:val="595959" w:themeColor="text1" w:themeTint="A6"/>
    </w:rPr>
  </w:style>
  <w:style w:type="paragraph" w:customStyle="1" w:styleId="08D278FB44EC4C0E8566FA765B71930D">
    <w:name w:val="08D278FB44EC4C0E8566FA765B71930D"/>
    <w:rsid w:val="004A6462"/>
  </w:style>
  <w:style w:type="paragraph" w:customStyle="1" w:styleId="F612C8C1888F4804903F592FBABBAAFC">
    <w:name w:val="F612C8C1888F4804903F592FBABBAAFC"/>
    <w:rsid w:val="004A6462"/>
  </w:style>
  <w:style w:type="paragraph" w:customStyle="1" w:styleId="057323CC60F845CF81EEC08694CC17CD">
    <w:name w:val="057323CC60F845CF81EEC08694CC17CD"/>
    <w:rsid w:val="004A6462"/>
  </w:style>
  <w:style w:type="paragraph" w:customStyle="1" w:styleId="ED9E4A32992A444A942F9B3DD257CE6D">
    <w:name w:val="ED9E4A32992A444A942F9B3DD257CE6D"/>
    <w:rsid w:val="004A6462"/>
  </w:style>
  <w:style w:type="paragraph" w:customStyle="1" w:styleId="F48A0DD070EC4A65AA5B048553C48C75">
    <w:name w:val="F48A0DD070EC4A65AA5B048553C48C75"/>
    <w:rsid w:val="004A6462"/>
  </w:style>
  <w:style w:type="paragraph" w:customStyle="1" w:styleId="F848D3D4424E4DF085C07495688B13B5">
    <w:name w:val="F848D3D4424E4DF085C07495688B13B5"/>
    <w:rsid w:val="004A6462"/>
  </w:style>
  <w:style w:type="paragraph" w:customStyle="1" w:styleId="936814D641DB4F79940CD8B9BC4B00C0">
    <w:name w:val="936814D641DB4F79940CD8B9BC4B00C0"/>
    <w:rsid w:val="004A6462"/>
  </w:style>
  <w:style w:type="paragraph" w:customStyle="1" w:styleId="FEB26B73CD8443649B85633B96FEF2D2">
    <w:name w:val="FEB26B73CD8443649B85633B96FEF2D2"/>
    <w:rsid w:val="004A6462"/>
  </w:style>
  <w:style w:type="paragraph" w:customStyle="1" w:styleId="92949677FA794EEEBA13F7C469BF392B">
    <w:name w:val="92949677FA794EEEBA13F7C469BF392B"/>
    <w:rsid w:val="004A6462"/>
  </w:style>
  <w:style w:type="paragraph" w:customStyle="1" w:styleId="5BC91149FF3C44609F20AD02C458C622">
    <w:name w:val="5BC91149FF3C44609F20AD02C458C622"/>
    <w:rsid w:val="004A6462"/>
  </w:style>
  <w:style w:type="paragraph" w:customStyle="1" w:styleId="201BA2C08E9C4A3D88E3B4DE0E045F54">
    <w:name w:val="201BA2C08E9C4A3D88E3B4DE0E045F54"/>
    <w:rsid w:val="004A6462"/>
  </w:style>
  <w:style w:type="paragraph" w:customStyle="1" w:styleId="136A4653FB694E5A91734E0B34E81C4C">
    <w:name w:val="136A4653FB694E5A91734E0B34E81C4C"/>
    <w:rsid w:val="004A6462"/>
  </w:style>
  <w:style w:type="paragraph" w:customStyle="1" w:styleId="83A49EB129134EE9A7DE3018EB6CB803">
    <w:name w:val="83A49EB129134EE9A7DE3018EB6CB803"/>
    <w:rsid w:val="004A6462"/>
  </w:style>
  <w:style w:type="paragraph" w:customStyle="1" w:styleId="12EE3D61FDAA48AD89FD32BFB780FEFF">
    <w:name w:val="12EE3D61FDAA48AD89FD32BFB780FEFF"/>
    <w:rsid w:val="004A6462"/>
  </w:style>
  <w:style w:type="paragraph" w:customStyle="1" w:styleId="3E6A72CF385347C0BDB5A9F6489E0A91">
    <w:name w:val="3E6A72CF385347C0BDB5A9F6489E0A91"/>
    <w:rsid w:val="004A6462"/>
  </w:style>
  <w:style w:type="paragraph" w:customStyle="1" w:styleId="E67688B83D80480C8E07AC39872ECA0D">
    <w:name w:val="E67688B83D80480C8E07AC39872ECA0D"/>
    <w:rsid w:val="004A6462"/>
  </w:style>
  <w:style w:type="paragraph" w:customStyle="1" w:styleId="6D7BE4FEC218406AAD71388C77E56759">
    <w:name w:val="6D7BE4FEC218406AAD71388C77E56759"/>
    <w:rsid w:val="004A6462"/>
  </w:style>
  <w:style w:type="paragraph" w:customStyle="1" w:styleId="AEA14079BF50472A9D81F7BD74E255FE">
    <w:name w:val="AEA14079BF50472A9D81F7BD74E255FE"/>
    <w:rsid w:val="004A6462"/>
  </w:style>
  <w:style w:type="paragraph" w:customStyle="1" w:styleId="A6349936181A4B79B1A9B2918BF13FE0">
    <w:name w:val="A6349936181A4B79B1A9B2918BF13FE0"/>
    <w:rsid w:val="004A6462"/>
  </w:style>
  <w:style w:type="paragraph" w:customStyle="1" w:styleId="90500074E1E7438C9CCDDAE88422C657">
    <w:name w:val="90500074E1E7438C9CCDDAE88422C657"/>
    <w:rsid w:val="004A6462"/>
  </w:style>
  <w:style w:type="paragraph" w:customStyle="1" w:styleId="895B241CD4DC4FB983BCC7D9915FBF3E">
    <w:name w:val="895B241CD4DC4FB983BCC7D9915FBF3E"/>
    <w:rsid w:val="006609A8"/>
  </w:style>
  <w:style w:type="paragraph" w:customStyle="1" w:styleId="F67ACE2E0218496F929DA65E24A86D40">
    <w:name w:val="F67ACE2E0218496F929DA65E24A86D40"/>
    <w:rsid w:val="006609A8"/>
  </w:style>
  <w:style w:type="paragraph" w:customStyle="1" w:styleId="422ABEF42F2A49DE8F09601F12034910">
    <w:name w:val="422ABEF42F2A49DE8F09601F12034910"/>
    <w:rsid w:val="006609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Karteek</Abstract>
  <CompanyAddress/>
  <CompanyPhone/>
  <CompanyFax/>
  <CompanyEmail>Flat 303, Krishna World, KPHB 6th Phase, Hyderabad, India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B8A9E-FEEE-4427-8282-EDA63DDD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25</TotalTime>
  <Pages>4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+91-9885952358</cp:keywords>
  <dc:description/>
  <cp:lastModifiedBy>Windows User</cp:lastModifiedBy>
  <cp:revision>11</cp:revision>
  <dcterms:created xsi:type="dcterms:W3CDTF">2019-09-12T16:48:00Z</dcterms:created>
  <dcterms:modified xsi:type="dcterms:W3CDTF">2019-10-23T03:22:00Z</dcterms:modified>
  <cp:category>Manepalli</cp:category>
  <cp:contentStatus>nagainreallife@outlook.com</cp:contentStatus>
</cp:coreProperties>
</file>